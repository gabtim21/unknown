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-924265653"/>
        <w:placeholder>
          <w:docPart w:val="F84FFD3196564BB2A9D54BB0CB680757"/>
        </w:placeholder>
        <w:docPartList>
          <w:docPartGallery w:val="Quick Parts"/>
          <w:docPartCategory w:val=" Nombre del currículo"/>
        </w:docPartList>
      </w:sdtPr>
      <w:sdtContent>
        <w:p w:rsidR="007A5387" w:rsidRDefault="00960576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28E376F" wp14:editId="04F18C99">
                <wp:simplePos x="0" y="0"/>
                <wp:positionH relativeFrom="margin">
                  <wp:align>right</wp:align>
                </wp:positionH>
                <wp:positionV relativeFrom="topMargin">
                  <wp:align>bottom</wp:align>
                </wp:positionV>
                <wp:extent cx="830580" cy="1205865"/>
                <wp:effectExtent l="76200" t="76200" r="140970" b="127635"/>
                <wp:wrapSquare wrapText="bothSides"/>
                <wp:docPr id="133" name="Imagen 133" descr="C:\Users\LEON\AppData\Local\Microsoft\Windows\INetCache\Content.Word\IMG_404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ON\AppData\Local\Microsoft\Windows\INetCache\Content.Word\IMG_4048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77" t="9968" r="5592" b="6762"/>
                        <a:stretch/>
                      </pic:blipFill>
                      <pic:spPr bwMode="auto">
                        <a:xfrm>
                          <a:off x="0" y="0"/>
                          <a:ext cx="830580" cy="120586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id w:val="1404875842"/>
              <w:placeholder>
                <w:docPart w:val="1365025CA062426C8A617FD5FDC90630"/>
              </w:placeholder>
              <w:date w:fullDate="2018-06-14T00:00:00Z">
                <w:dateFormat w:val="d-M-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lang w:val="es-ES"/>
                </w:rPr>
                <w:t>14-6-2018</w:t>
              </w:r>
            </w:sdtContent>
          </w:sdt>
          <w:r w:rsidR="004B05E8">
            <w:rPr>
              <w:lang w:val="es-ES"/>
            </w:rPr>
            <w:t xml:space="preserve"> </w:t>
          </w:r>
        </w:p>
        <w:p w:rsidR="007A5387" w:rsidRDefault="004B05E8">
          <w:pPr>
            <w:pStyle w:val="Nombre"/>
          </w:pPr>
          <w:sdt>
            <w:sdtPr>
              <w:alias w:val="Autor"/>
              <w:tag w:val=""/>
              <w:id w:val="1823003119"/>
              <w:placeholder>
                <w:docPart w:val="B28EF6759F8341CDA1245C9E58D5B5E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960576">
                <w:t>Gabtim David León Bedoya</w:t>
              </w:r>
            </w:sdtContent>
          </w:sdt>
        </w:p>
        <w:sdt>
          <w:sdtPr>
            <w:alias w:val="Teléfono"/>
            <w:tag w:val=""/>
            <w:id w:val="1357783703"/>
            <w:placeholder>
              <w:docPart w:val="EEA358C9EEAF4DDBB8C55DFD10B230C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7A5387" w:rsidRDefault="00960576">
              <w:pPr>
                <w:pStyle w:val="Telfono"/>
              </w:pPr>
              <w:r>
                <w:t>Cel. 936770522</w:t>
              </w:r>
            </w:p>
          </w:sdtContent>
        </w:sdt>
        <w:p w:rsidR="007A5387" w:rsidRDefault="007A5387">
          <w:pPr>
            <w:pStyle w:val="Nombre"/>
          </w:pPr>
        </w:p>
        <w:sdt>
          <w:sdtPr>
            <w:alias w:val="Dirección de correo electrónico"/>
            <w:tag w:val=""/>
            <w:id w:val="527535243"/>
            <w:placeholder>
              <w:docPart w:val="1D62598917F444D4A9929D006CDEFCB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7A5387" w:rsidRDefault="00960576">
              <w:pPr>
                <w:pStyle w:val="Direccindelremitente"/>
              </w:pPr>
              <w:r>
                <w:t>gabtim.leon@tecsup.edu.pe</w:t>
              </w:r>
            </w:p>
          </w:sdtContent>
        </w:sdt>
        <w:sdt>
          <w:sdtPr>
            <w:alias w:val="Dirección"/>
            <w:tag w:val=""/>
            <w:id w:val="539556739"/>
            <w:placeholder>
              <w:docPart w:val="8D316BFD9AF348A1BBB8C62735AE2ECC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7A5387" w:rsidRDefault="00960576">
              <w:pPr>
                <w:pStyle w:val="Direccindelremitente"/>
              </w:pPr>
              <w:r>
                <w:t xml:space="preserve">Villa Confraternidad </w:t>
              </w:r>
              <w:proofErr w:type="spellStart"/>
              <w:r>
                <w:t>Zn.A</w:t>
              </w:r>
              <w:proofErr w:type="spellEnd"/>
              <w:r>
                <w:t xml:space="preserve"> H1 </w:t>
              </w:r>
              <w:proofErr w:type="spellStart"/>
              <w:r>
                <w:t>Lt</w:t>
              </w:r>
              <w:proofErr w:type="spellEnd"/>
              <w:r>
                <w:t>. 20 – Alto Selva Alegre</w:t>
              </w:r>
            </w:p>
          </w:sdtContent>
        </w:sdt>
        <w:p w:rsidR="007A5387" w:rsidRDefault="007A5387">
          <w:pPr>
            <w:pStyle w:val="Direccindelremitente"/>
          </w:pPr>
        </w:p>
        <w:p w:rsidR="007A5387" w:rsidRDefault="004B05E8"/>
      </w:sdtContent>
    </w:sdt>
    <w:p w:rsidR="007A5387" w:rsidRDefault="00960576">
      <w:r>
        <w:t>Perfil capaz de concebir nuevas alternativas para adquirir nuevos conocimientos en el campo laboral, con excelentes valores como la Honestidad, moralidad, responsabilidad, solidaridad y respeto. Habilidad para trabajar en equipo en la toma de decisiones, perseverante en él logró de cada uno de los objetivos propuestos.</w:t>
      </w:r>
    </w:p>
    <w:p w:rsidR="00960576" w:rsidRDefault="00960576" w:rsidP="00960576">
      <w:pPr>
        <w:pStyle w:val="Encabezadodeseccin"/>
        <w:rPr>
          <w:lang w:val="es-ES"/>
        </w:rPr>
      </w:pPr>
      <w:r>
        <w:rPr>
          <w:lang w:val="es-ES"/>
        </w:rPr>
        <w:t>Información Personal</w:t>
      </w:r>
    </w:p>
    <w:p w:rsidR="00960576" w:rsidRDefault="00960576" w:rsidP="00960576">
      <w:pPr>
        <w:rPr>
          <w:lang w:val="es-ES"/>
        </w:rPr>
      </w:pPr>
    </w:p>
    <w:p w:rsidR="00960576" w:rsidRPr="00174975" w:rsidRDefault="00960576" w:rsidP="00960576">
      <w:pPr>
        <w:rPr>
          <w:b/>
          <w:lang w:val="es-ES"/>
        </w:rPr>
      </w:pPr>
      <w:r w:rsidRPr="00174975">
        <w:rPr>
          <w:b/>
          <w:lang w:val="es-ES"/>
        </w:rPr>
        <w:t xml:space="preserve">Apellidos y Nombres: </w:t>
      </w:r>
      <w:r w:rsidR="00174975">
        <w:rPr>
          <w:b/>
          <w:lang w:val="es-ES"/>
        </w:rPr>
        <w:tab/>
      </w:r>
      <w:r w:rsidRPr="00174975">
        <w:rPr>
          <w:b/>
          <w:lang w:val="es-ES"/>
        </w:rPr>
        <w:t>LEÓN BEDOYA, Gabtim David</w:t>
      </w:r>
    </w:p>
    <w:p w:rsidR="00960576" w:rsidRDefault="00960576" w:rsidP="00960576">
      <w:pPr>
        <w:rPr>
          <w:lang w:val="es-ES"/>
        </w:rPr>
      </w:pPr>
      <w:r w:rsidRPr="00174975">
        <w:rPr>
          <w:b/>
          <w:lang w:val="es-ES"/>
        </w:rPr>
        <w:t>Fecha de Nacimiento:</w:t>
      </w:r>
      <w:r w:rsidR="00174975">
        <w:rPr>
          <w:b/>
          <w:lang w:val="es-ES"/>
        </w:rPr>
        <w:tab/>
      </w:r>
      <w:r>
        <w:rPr>
          <w:lang w:val="es-ES"/>
        </w:rPr>
        <w:t>21 de Junio de 1998</w:t>
      </w:r>
    </w:p>
    <w:p w:rsidR="00960576" w:rsidRDefault="00960576" w:rsidP="00960576">
      <w:pPr>
        <w:rPr>
          <w:lang w:val="es-ES"/>
        </w:rPr>
      </w:pPr>
      <w:r w:rsidRPr="00174975">
        <w:rPr>
          <w:b/>
          <w:lang w:val="es-ES"/>
        </w:rPr>
        <w:t>Edad:</w:t>
      </w:r>
      <w:r w:rsidR="00174975">
        <w:rPr>
          <w:lang w:val="es-ES"/>
        </w:rPr>
        <w:tab/>
      </w:r>
      <w:r w:rsidR="00174975">
        <w:rPr>
          <w:lang w:val="es-ES"/>
        </w:rPr>
        <w:tab/>
      </w:r>
      <w:r w:rsidR="00174975">
        <w:rPr>
          <w:lang w:val="es-ES"/>
        </w:rPr>
        <w:tab/>
      </w:r>
      <w:r>
        <w:rPr>
          <w:lang w:val="es-ES"/>
        </w:rPr>
        <w:t>19 años</w:t>
      </w:r>
    </w:p>
    <w:p w:rsidR="00960576" w:rsidRDefault="00960576" w:rsidP="00960576">
      <w:pPr>
        <w:rPr>
          <w:lang w:val="es-ES"/>
        </w:rPr>
      </w:pPr>
      <w:r w:rsidRPr="00174975">
        <w:rPr>
          <w:b/>
          <w:lang w:val="es-ES"/>
        </w:rPr>
        <w:t xml:space="preserve">Estado </w:t>
      </w:r>
      <w:r w:rsidR="00174975" w:rsidRPr="00174975">
        <w:rPr>
          <w:b/>
          <w:lang w:val="es-ES"/>
        </w:rPr>
        <w:t>Civil:</w:t>
      </w:r>
      <w:r>
        <w:rPr>
          <w:lang w:val="es-ES"/>
        </w:rPr>
        <w:t xml:space="preserve"> </w:t>
      </w:r>
      <w:r w:rsidR="00174975">
        <w:rPr>
          <w:lang w:val="es-ES"/>
        </w:rPr>
        <w:tab/>
      </w:r>
      <w:r w:rsidR="00174975">
        <w:rPr>
          <w:lang w:val="es-ES"/>
        </w:rPr>
        <w:tab/>
      </w:r>
      <w:r>
        <w:rPr>
          <w:lang w:val="es-ES"/>
        </w:rPr>
        <w:t>Soltero</w:t>
      </w:r>
    </w:p>
    <w:p w:rsidR="00960576" w:rsidRDefault="00960576" w:rsidP="00960576">
      <w:pPr>
        <w:rPr>
          <w:lang w:val="es-ES"/>
        </w:rPr>
      </w:pPr>
      <w:r w:rsidRPr="00174975">
        <w:rPr>
          <w:b/>
          <w:lang w:val="es-ES"/>
        </w:rPr>
        <w:t>Nacionalidad:</w:t>
      </w:r>
      <w:r>
        <w:rPr>
          <w:lang w:val="es-ES"/>
        </w:rPr>
        <w:t xml:space="preserve"> </w:t>
      </w:r>
      <w:r w:rsidR="00174975">
        <w:rPr>
          <w:lang w:val="es-ES"/>
        </w:rPr>
        <w:t xml:space="preserve">  </w:t>
      </w:r>
      <w:r w:rsidR="00174975">
        <w:rPr>
          <w:lang w:val="es-ES"/>
        </w:rPr>
        <w:tab/>
      </w:r>
      <w:r w:rsidR="00174975">
        <w:rPr>
          <w:lang w:val="es-ES"/>
        </w:rPr>
        <w:tab/>
      </w:r>
      <w:r>
        <w:rPr>
          <w:lang w:val="es-ES"/>
        </w:rPr>
        <w:t>Peruana</w:t>
      </w:r>
    </w:p>
    <w:p w:rsidR="00960576" w:rsidRDefault="00174975" w:rsidP="00960576">
      <w:pPr>
        <w:rPr>
          <w:lang w:val="es-ES"/>
        </w:rPr>
      </w:pPr>
      <w:r w:rsidRPr="00174975">
        <w:rPr>
          <w:b/>
          <w:lang w:val="es-ES"/>
        </w:rPr>
        <w:t>D.N.I:</w:t>
      </w:r>
      <w:r w:rsidR="00960576"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960576">
        <w:rPr>
          <w:lang w:val="es-ES"/>
        </w:rPr>
        <w:t>70600771</w:t>
      </w:r>
    </w:p>
    <w:p w:rsidR="00960576" w:rsidRDefault="00174975" w:rsidP="00960576">
      <w:pPr>
        <w:rPr>
          <w:lang w:val="es-ES"/>
        </w:rPr>
      </w:pPr>
      <w:r w:rsidRPr="00174975">
        <w:rPr>
          <w:b/>
          <w:lang w:val="es-ES"/>
        </w:rPr>
        <w:t>Celular:</w:t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936770522</w:t>
      </w:r>
    </w:p>
    <w:p w:rsidR="00174975" w:rsidRDefault="00174975" w:rsidP="00174975">
      <w:pPr>
        <w:pStyle w:val="Direccindelremitente"/>
        <w:spacing w:line="240" w:lineRule="auto"/>
      </w:pPr>
      <w:r w:rsidRPr="00174975">
        <w:rPr>
          <w:b/>
          <w:lang w:val="es-ES"/>
        </w:rPr>
        <w:t>Domiciliado:</w:t>
      </w:r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sdt>
        <w:sdtPr>
          <w:alias w:val="Dirección"/>
          <w:tag w:val=""/>
          <w:id w:val="-1031183921"/>
          <w:placeholder>
            <w:docPart w:val="186260D553C4456F8712541ACA5B93C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>
            <w:t xml:space="preserve">Villa Confraternidad </w:t>
          </w:r>
          <w:proofErr w:type="spellStart"/>
          <w:r>
            <w:t>Zn.A</w:t>
          </w:r>
          <w:proofErr w:type="spellEnd"/>
          <w:r>
            <w:t xml:space="preserve"> H1 </w:t>
          </w:r>
          <w:proofErr w:type="spellStart"/>
          <w:r>
            <w:t>Lt</w:t>
          </w:r>
          <w:proofErr w:type="spellEnd"/>
          <w:r>
            <w:t>. 20 – Alto Selva Alegre</w:t>
          </w:r>
        </w:sdtContent>
      </w:sdt>
    </w:p>
    <w:p w:rsidR="00174975" w:rsidRPr="00174975" w:rsidRDefault="00174975" w:rsidP="00174975">
      <w:pPr>
        <w:pStyle w:val="Direccindelremitente"/>
        <w:spacing w:line="240" w:lineRule="auto"/>
      </w:pPr>
    </w:p>
    <w:p w:rsidR="00960576" w:rsidRPr="00174975" w:rsidRDefault="00174975" w:rsidP="00174975">
      <w:pPr>
        <w:spacing w:line="240" w:lineRule="auto"/>
        <w:rPr>
          <w:lang w:val="es-ES"/>
        </w:rPr>
      </w:pPr>
      <w:r w:rsidRPr="00174975">
        <w:rPr>
          <w:b/>
          <w:lang w:val="es-ES"/>
        </w:rPr>
        <w:t>Correo Electrónico:</w:t>
      </w:r>
      <w:r>
        <w:rPr>
          <w:lang w:val="es-ES"/>
        </w:rPr>
        <w:t xml:space="preserve"> </w:t>
      </w:r>
      <w:r>
        <w:rPr>
          <w:lang w:val="es-ES"/>
        </w:rPr>
        <w:tab/>
        <w:t>gabtim.leon@tecsup.edu.pe</w:t>
      </w:r>
    </w:p>
    <w:p w:rsidR="007A5387" w:rsidRDefault="004B05E8">
      <w:pPr>
        <w:pStyle w:val="Encabezadodeseccin"/>
      </w:pPr>
      <w:r>
        <w:rPr>
          <w:lang w:val="es-ES"/>
        </w:rPr>
        <w:t>Educación</w:t>
      </w:r>
    </w:p>
    <w:p w:rsidR="007A5387" w:rsidRDefault="00174975">
      <w:pPr>
        <w:pStyle w:val="Subseccin"/>
      </w:pPr>
      <w:r>
        <w:t>Nivel Primario:</w:t>
      </w:r>
    </w:p>
    <w:p w:rsidR="007A5387" w:rsidRDefault="00174975">
      <w:pPr>
        <w:pStyle w:val="Fechadesubseccin"/>
        <w:spacing w:after="0"/>
        <w:rPr>
          <w:rStyle w:val="nfasisintenso"/>
        </w:rPr>
      </w:pPr>
      <w:r>
        <w:rPr>
          <w:b/>
          <w:bCs/>
          <w:i/>
          <w:iCs/>
        </w:rPr>
        <w:t>Colegio 40180 Jesús María</w:t>
      </w:r>
    </w:p>
    <w:p w:rsidR="007A5387" w:rsidRDefault="00174975">
      <w:pPr>
        <w:pStyle w:val="Prrafodelista"/>
        <w:numPr>
          <w:ilvl w:val="0"/>
          <w:numId w:val="4"/>
        </w:numPr>
        <w:spacing w:after="0"/>
        <w:ind w:left="288" w:hanging="288"/>
      </w:pPr>
      <w:r>
        <w:t>1ro – 6to Grado Colegio Nacional “40180 Jesús María” Arequipa (2004 - 2009)</w:t>
      </w:r>
    </w:p>
    <w:p w:rsidR="00174975" w:rsidRDefault="00174975" w:rsidP="00174975">
      <w:pPr>
        <w:spacing w:after="0"/>
      </w:pPr>
    </w:p>
    <w:p w:rsidR="00174975" w:rsidRDefault="00174975" w:rsidP="00174975">
      <w:pPr>
        <w:pStyle w:val="Subseccin"/>
      </w:pPr>
      <w:r>
        <w:t>Nivel Secundario</w:t>
      </w:r>
    </w:p>
    <w:p w:rsidR="00174975" w:rsidRDefault="00174975" w:rsidP="00174975">
      <w:pPr>
        <w:pStyle w:val="Fechadesubseccin"/>
        <w:spacing w:after="0"/>
        <w:rPr>
          <w:rStyle w:val="nfasisintenso"/>
        </w:rPr>
      </w:pPr>
      <w:r>
        <w:rPr>
          <w:b/>
          <w:bCs/>
          <w:i/>
          <w:iCs/>
        </w:rPr>
        <w:t>Colegio 40159 Ejercito Arequipa</w:t>
      </w:r>
      <w:r>
        <w:rPr>
          <w:lang w:val="es-ES"/>
        </w:rPr>
        <w:t xml:space="preserve"> </w:t>
      </w:r>
    </w:p>
    <w:p w:rsidR="00174975" w:rsidRDefault="00174975" w:rsidP="00174975">
      <w:pPr>
        <w:pStyle w:val="Prrafodelista"/>
        <w:numPr>
          <w:ilvl w:val="0"/>
          <w:numId w:val="4"/>
        </w:numPr>
        <w:spacing w:after="0"/>
        <w:ind w:left="288" w:hanging="288"/>
      </w:pPr>
      <w:r>
        <w:t>1ro – 5to Año Colegio Nacional “40159 Ejercito de Arequipa” Arequipa (2010 - 2014)</w:t>
      </w:r>
    </w:p>
    <w:p w:rsidR="00174975" w:rsidRDefault="00174975" w:rsidP="00174975">
      <w:pPr>
        <w:spacing w:after="0"/>
      </w:pPr>
    </w:p>
    <w:p w:rsidR="00174975" w:rsidRDefault="00174975" w:rsidP="00174975">
      <w:pPr>
        <w:pStyle w:val="Subseccin"/>
      </w:pPr>
    </w:p>
    <w:p w:rsidR="00174975" w:rsidRDefault="00174975" w:rsidP="00174975">
      <w:pPr>
        <w:pStyle w:val="Subseccin"/>
      </w:pPr>
    </w:p>
    <w:p w:rsidR="00174975" w:rsidRDefault="00174975" w:rsidP="00174975">
      <w:pPr>
        <w:pStyle w:val="Subseccin"/>
      </w:pPr>
      <w:r>
        <w:t>Estudios Superiores</w:t>
      </w:r>
    </w:p>
    <w:p w:rsidR="00174975" w:rsidRDefault="00174975" w:rsidP="00174975">
      <w:pPr>
        <w:pStyle w:val="Fechadesubseccin"/>
        <w:spacing w:after="0"/>
        <w:rPr>
          <w:rStyle w:val="nfasisintenso"/>
        </w:rPr>
      </w:pPr>
      <w:r>
        <w:rPr>
          <w:b/>
          <w:bCs/>
          <w:i/>
          <w:iCs/>
        </w:rPr>
        <w:t>Instituto de Educación Superior TECSUP - Arequipa</w:t>
      </w:r>
    </w:p>
    <w:p w:rsidR="00174975" w:rsidRDefault="00B73C10" w:rsidP="00174975">
      <w:pPr>
        <w:pStyle w:val="Prrafodelista"/>
        <w:numPr>
          <w:ilvl w:val="0"/>
          <w:numId w:val="4"/>
        </w:numPr>
        <w:spacing w:after="0"/>
        <w:ind w:left="288" w:hanging="288"/>
      </w:pPr>
      <w:r>
        <w:t>Cursando el 5to Ciclo en Tecsup sede de Arequipa (2018)</w:t>
      </w:r>
    </w:p>
    <w:p w:rsidR="00174975" w:rsidRDefault="00174975" w:rsidP="00174975">
      <w:pPr>
        <w:spacing w:after="0"/>
      </w:pPr>
    </w:p>
    <w:p w:rsidR="00174975" w:rsidRDefault="00174975" w:rsidP="00174975">
      <w:pPr>
        <w:spacing w:after="0"/>
      </w:pPr>
    </w:p>
    <w:p w:rsidR="007A5387" w:rsidRDefault="004B05E8">
      <w:pPr>
        <w:pStyle w:val="Encabezadodeseccin"/>
        <w:rPr>
          <w:lang w:val="es-ES"/>
        </w:rPr>
      </w:pPr>
      <w:r>
        <w:rPr>
          <w:lang w:val="es-ES"/>
        </w:rPr>
        <w:t>Experiencia</w:t>
      </w:r>
    </w:p>
    <w:p w:rsidR="00685546" w:rsidRDefault="00685546" w:rsidP="00685546">
      <w:pPr>
        <w:rPr>
          <w:lang w:val="es-ES"/>
        </w:rPr>
      </w:pPr>
    </w:p>
    <w:p w:rsidR="004B05E8" w:rsidRDefault="004B05E8" w:rsidP="004B05E8">
      <w:pPr>
        <w:spacing w:after="0"/>
        <w:rPr>
          <w:b/>
          <w:i/>
          <w:iCs/>
        </w:rPr>
      </w:pPr>
      <w:r w:rsidRPr="00B73C10">
        <w:t>Corporación Cristiana de comunicaciones</w:t>
      </w:r>
      <w:r w:rsidRPr="00B73C10">
        <w:rPr>
          <w:rStyle w:val="nfasisintenso"/>
          <w:lang w:val="es-ES"/>
        </w:rPr>
        <w:t xml:space="preserve"> </w:t>
      </w:r>
      <w:r w:rsidRPr="00B73C10">
        <w:rPr>
          <w:b/>
          <w:bCs/>
          <w:i/>
          <w:iCs/>
          <w:color w:val="000000"/>
        </w:rPr>
        <w:t>02-01-2018</w:t>
      </w:r>
      <w:r w:rsidRPr="00B73C10">
        <w:rPr>
          <w:b/>
          <w:lang w:val="es-ES"/>
        </w:rPr>
        <w:t xml:space="preserve"> </w:t>
      </w:r>
    </w:p>
    <w:p w:rsidR="004B05E8" w:rsidRPr="00685546" w:rsidRDefault="004B05E8" w:rsidP="004B05E8">
      <w:pPr>
        <w:pStyle w:val="Prrafodelista"/>
        <w:numPr>
          <w:ilvl w:val="0"/>
          <w:numId w:val="7"/>
        </w:numPr>
        <w:spacing w:after="0"/>
        <w:rPr>
          <w:b/>
          <w:iCs/>
        </w:rPr>
      </w:pPr>
      <w:r>
        <w:rPr>
          <w:b/>
          <w:iCs/>
        </w:rPr>
        <w:t>Programador Web e Informática</w:t>
      </w:r>
    </w:p>
    <w:p w:rsidR="004B05E8" w:rsidRDefault="004B05E8" w:rsidP="00685546">
      <w:pPr>
        <w:rPr>
          <w:lang w:val="es-ES"/>
        </w:rPr>
      </w:pPr>
    </w:p>
    <w:p w:rsidR="00685546" w:rsidRPr="00685546" w:rsidRDefault="00685546" w:rsidP="00685546">
      <w:pPr>
        <w:rPr>
          <w:b/>
          <w:lang w:val="es-ES"/>
        </w:rPr>
      </w:pPr>
      <w:r>
        <w:rPr>
          <w:lang w:val="es-ES"/>
        </w:rPr>
        <w:t xml:space="preserve">Andean Perú tours </w:t>
      </w:r>
      <w:r w:rsidRPr="00685546">
        <w:rPr>
          <w:b/>
          <w:lang w:val="es-ES"/>
        </w:rPr>
        <w:t>26-02-2018</w:t>
      </w:r>
      <w:r w:rsidR="004B05E8">
        <w:rPr>
          <w:b/>
          <w:lang w:val="es-ES"/>
        </w:rPr>
        <w:t xml:space="preserve"> / 02-03-2018</w:t>
      </w:r>
    </w:p>
    <w:p w:rsidR="00685546" w:rsidRPr="004B05E8" w:rsidRDefault="00685546" w:rsidP="00685546">
      <w:pPr>
        <w:pStyle w:val="Prrafodelista"/>
        <w:numPr>
          <w:ilvl w:val="0"/>
          <w:numId w:val="7"/>
        </w:numPr>
        <w:rPr>
          <w:b/>
          <w:lang w:val="es-ES"/>
        </w:rPr>
      </w:pPr>
      <w:r w:rsidRPr="004B05E8">
        <w:rPr>
          <w:b/>
          <w:lang w:val="es-ES"/>
        </w:rPr>
        <w:t>Desarrollo de pagina web</w:t>
      </w:r>
    </w:p>
    <w:p w:rsidR="007A5387" w:rsidRDefault="007A5387"/>
    <w:p w:rsidR="004B05E8" w:rsidRDefault="004B05E8">
      <w:pPr>
        <w:tabs>
          <w:tab w:val="left" w:pos="2880"/>
        </w:tabs>
        <w:spacing w:after="200" w:line="276" w:lineRule="auto"/>
      </w:pPr>
      <w:bookmarkStart w:id="0" w:name="_GoBack"/>
      <w:bookmarkEnd w:id="0"/>
    </w:p>
    <w:sectPr w:rsidR="004B05E8" w:rsidSect="00960576">
      <w:headerReference w:type="even" r:id="rId11"/>
      <w:footerReference w:type="even" r:id="rId12"/>
      <w:footerReference w:type="default" r:id="rId13"/>
      <w:headerReference w:type="first" r:id="rId14"/>
      <w:pgSz w:w="11907" w:h="16839"/>
      <w:pgMar w:top="3061" w:right="1418" w:bottom="1440" w:left="1751" w:header="567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B9B" w:rsidRDefault="00A57B9B">
      <w:pPr>
        <w:spacing w:after="0" w:line="240" w:lineRule="auto"/>
      </w:pPr>
      <w:r>
        <w:separator/>
      </w:r>
    </w:p>
  </w:endnote>
  <w:endnote w:type="continuationSeparator" w:id="0">
    <w:p w:rsidR="00A57B9B" w:rsidRDefault="00A5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E8" w:rsidRDefault="004B05E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4B05E8" w:rsidRDefault="004B05E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4B05E8" w:rsidRDefault="004B05E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5748D" w:rsidRPr="0035748D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4B05E8" w:rsidRDefault="004B05E8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5748D" w:rsidRPr="0035748D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E8" w:rsidRDefault="004B05E8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17617E4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4B05E8" w:rsidRDefault="004B05E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4B05E8" w:rsidRDefault="004B05E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4B05E8" w:rsidRDefault="004B05E8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B9B" w:rsidRDefault="00A57B9B">
      <w:pPr>
        <w:spacing w:after="0" w:line="240" w:lineRule="auto"/>
      </w:pPr>
      <w:r>
        <w:separator/>
      </w:r>
    </w:p>
  </w:footnote>
  <w:footnote w:type="continuationSeparator" w:id="0">
    <w:p w:rsidR="00A57B9B" w:rsidRDefault="00A5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E8" w:rsidRDefault="004B05E8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A8A6B09"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4B05E8" w:rsidRDefault="004B05E8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4B05E8" w:rsidRDefault="004B05E8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4B05E8" w:rsidRDefault="004B05E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5E8" w:rsidRDefault="004B05E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8F592E" wp14:editId="715CF82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69276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69276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F4126A" id="Rectangle 5" o:spid="_x0000_s1026" style="position:absolute;margin-left:0;margin-top:0;width:556.9pt;height:841.95pt;z-index:-251654144;visibility:visible;mso-wrap-style:square;mso-width-percent:910;mso-height-percent:0;mso-wrap-distance-left:9pt;mso-wrap-distance-top:0;mso-wrap-distance-right:9pt;mso-wrap-distance-bottom:0;mso-position-horizontal:left;mso-position-horizontal-relative:page;mso-position-vertical:top;mso-position-vertical-relative:page;mso-width-percent:91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4B05E8" w:rsidRDefault="004B05E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05E8" w:rsidRDefault="004B05E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4B05E8" w:rsidRDefault="004B05E8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55B1B"/>
    <w:multiLevelType w:val="hybridMultilevel"/>
    <w:tmpl w:val="C9AA2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5B4205"/>
    <w:multiLevelType w:val="hybridMultilevel"/>
    <w:tmpl w:val="509280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B6"/>
    <w:rsid w:val="00174975"/>
    <w:rsid w:val="0035748D"/>
    <w:rsid w:val="00417BB6"/>
    <w:rsid w:val="004B05E8"/>
    <w:rsid w:val="00685546"/>
    <w:rsid w:val="007A5387"/>
    <w:rsid w:val="00960576"/>
    <w:rsid w:val="00A57B9B"/>
    <w:rsid w:val="00B7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9DB5CBE-24FE-45B3-BC41-D64853D5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4FFD3196564BB2A9D54BB0CB680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5B223-74DB-4268-871D-2A242ACDC428}"/>
      </w:docPartPr>
      <w:docPartBody>
        <w:p w:rsidR="002D7BC5" w:rsidRDefault="002D7BC5">
          <w:pPr>
            <w:pStyle w:val="F84FFD3196564BB2A9D54BB0CB680757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1365025CA062426C8A617FD5FDC90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3DAD-F3CF-497C-B331-59A21ABCDE29}"/>
      </w:docPartPr>
      <w:docPartBody>
        <w:p w:rsidR="002D7BC5" w:rsidRDefault="002D7BC5">
          <w:pPr>
            <w:pStyle w:val="1365025CA062426C8A617FD5FDC90630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B28EF6759F8341CDA1245C9E58D5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6372-DDF2-4237-961B-53F08EBAAE4A}"/>
      </w:docPartPr>
      <w:docPartBody>
        <w:p w:rsidR="002D7BC5" w:rsidRDefault="002D7BC5">
          <w:pPr>
            <w:pStyle w:val="B28EF6759F8341CDA1245C9E58D5B5EB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EEA358C9EEAF4DDBB8C55DFD10B23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F19-556D-4148-B2BE-836CC9FAE151}"/>
      </w:docPartPr>
      <w:docPartBody>
        <w:p w:rsidR="002D7BC5" w:rsidRDefault="002D7BC5">
          <w:pPr>
            <w:pStyle w:val="EEA358C9EEAF4DDBB8C55DFD10B230CE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1D62598917F444D4A9929D006CDEF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D8BB-043B-4BCB-BF55-CFE2466FF922}"/>
      </w:docPartPr>
      <w:docPartBody>
        <w:p w:rsidR="002D7BC5" w:rsidRDefault="002D7BC5">
          <w:pPr>
            <w:pStyle w:val="1D62598917F444D4A9929D006CDEFCB7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8D316BFD9AF348A1BBB8C62735AE2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C6133-4459-468C-8946-CEF99B6D99C6}"/>
      </w:docPartPr>
      <w:docPartBody>
        <w:p w:rsidR="002D7BC5" w:rsidRDefault="002D7BC5">
          <w:pPr>
            <w:pStyle w:val="8D316BFD9AF348A1BBB8C62735AE2ECC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  <w:docPart>
      <w:docPartPr>
        <w:name w:val="186260D553C4456F8712541ACA5B9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237A9-AA7D-4988-8A11-92618F6FE8E8}"/>
      </w:docPartPr>
      <w:docPartBody>
        <w:p w:rsidR="002D7BC5" w:rsidRDefault="002D7BC5" w:rsidP="002D7BC5">
          <w:pPr>
            <w:pStyle w:val="186260D553C4456F8712541ACA5B93C9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5"/>
    <w:rsid w:val="002D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2D7BC5"/>
    <w:rPr>
      <w:color w:val="808080"/>
    </w:rPr>
  </w:style>
  <w:style w:type="paragraph" w:customStyle="1" w:styleId="F84FFD3196564BB2A9D54BB0CB680757">
    <w:name w:val="F84FFD3196564BB2A9D54BB0CB680757"/>
  </w:style>
  <w:style w:type="paragraph" w:customStyle="1" w:styleId="1365025CA062426C8A617FD5FDC90630">
    <w:name w:val="1365025CA062426C8A617FD5FDC90630"/>
  </w:style>
  <w:style w:type="paragraph" w:customStyle="1" w:styleId="B28EF6759F8341CDA1245C9E58D5B5EB">
    <w:name w:val="B28EF6759F8341CDA1245C9E58D5B5EB"/>
  </w:style>
  <w:style w:type="paragraph" w:customStyle="1" w:styleId="EEA358C9EEAF4DDBB8C55DFD10B230CE">
    <w:name w:val="EEA358C9EEAF4DDBB8C55DFD10B230CE"/>
  </w:style>
  <w:style w:type="paragraph" w:customStyle="1" w:styleId="1D62598917F444D4A9929D006CDEFCB7">
    <w:name w:val="1D62598917F444D4A9929D006CDEFCB7"/>
  </w:style>
  <w:style w:type="paragraph" w:customStyle="1" w:styleId="8D316BFD9AF348A1BBB8C62735AE2ECC">
    <w:name w:val="8D316BFD9AF348A1BBB8C62735AE2ECC"/>
  </w:style>
  <w:style w:type="paragraph" w:customStyle="1" w:styleId="386986BF767949A9993617FB89669362">
    <w:name w:val="386986BF767949A9993617FB89669362"/>
  </w:style>
  <w:style w:type="paragraph" w:customStyle="1" w:styleId="38CFC12C9DBF44A5A9C8F7492ADFA00F">
    <w:name w:val="38CFC12C9DBF44A5A9C8F7492ADFA00F"/>
  </w:style>
  <w:style w:type="paragraph" w:customStyle="1" w:styleId="E80E02511B4143D7A37E1347EFF664AB">
    <w:name w:val="E80E02511B4143D7A37E1347EFF664AB"/>
  </w:style>
  <w:style w:type="paragraph" w:customStyle="1" w:styleId="F88C2282A034435A92C3F5F8F1D7E89E">
    <w:name w:val="F88C2282A034435A92C3F5F8F1D7E89E"/>
  </w:style>
  <w:style w:type="paragraph" w:customStyle="1" w:styleId="CCDB6327E14340F5807444232BAEB031">
    <w:name w:val="CCDB6327E14340F5807444232BAEB031"/>
  </w:style>
  <w:style w:type="paragraph" w:customStyle="1" w:styleId="33FCCB33BC8846768D1BD3D53B79DE12">
    <w:name w:val="33FCCB33BC8846768D1BD3D53B79DE12"/>
  </w:style>
  <w:style w:type="paragraph" w:customStyle="1" w:styleId="A36F03B9131142C8A30677B57A55D81D">
    <w:name w:val="A36F03B9131142C8A30677B57A55D81D"/>
  </w:style>
  <w:style w:type="paragraph" w:customStyle="1" w:styleId="19D6A651D12F4FE3911C5233523F23FB">
    <w:name w:val="19D6A651D12F4FE3911C5233523F23FB"/>
  </w:style>
  <w:style w:type="paragraph" w:customStyle="1" w:styleId="58802A7A2D1C456F8808BC176E1ED6C8">
    <w:name w:val="58802A7A2D1C456F8808BC176E1ED6C8"/>
  </w:style>
  <w:style w:type="paragraph" w:customStyle="1" w:styleId="49DA94C039A449BFBF88799B4F90031F">
    <w:name w:val="49DA94C039A449BFBF88799B4F90031F"/>
  </w:style>
  <w:style w:type="paragraph" w:customStyle="1" w:styleId="E0A8224B07A146F188789388676BA674">
    <w:name w:val="E0A8224B07A146F188789388676BA674"/>
  </w:style>
  <w:style w:type="paragraph" w:customStyle="1" w:styleId="BA9B39138EC54EAB9757210527BB6B28">
    <w:name w:val="BA9B39138EC54EAB9757210527BB6B28"/>
  </w:style>
  <w:style w:type="paragraph" w:customStyle="1" w:styleId="A2EA20CFDB854E61A13C3863FD4D7740">
    <w:name w:val="A2EA20CFDB854E61A13C3863FD4D7740"/>
  </w:style>
  <w:style w:type="paragraph" w:customStyle="1" w:styleId="3849B1CFDD2F4D4EA0E974EC4AAF058C">
    <w:name w:val="3849B1CFDD2F4D4EA0E974EC4AAF058C"/>
    <w:rsid w:val="002D7BC5"/>
  </w:style>
  <w:style w:type="paragraph" w:customStyle="1" w:styleId="186260D553C4456F8712541ACA5B93C9">
    <w:name w:val="186260D553C4456F8712541ACA5B93C9"/>
    <w:rsid w:val="002D7BC5"/>
  </w:style>
  <w:style w:type="paragraph" w:customStyle="1" w:styleId="316E3726D9B0462DAFB8C0ABEC48B1D5">
    <w:name w:val="316E3726D9B0462DAFB8C0ABEC48B1D5"/>
    <w:rsid w:val="002D7BC5"/>
  </w:style>
  <w:style w:type="paragraph" w:customStyle="1" w:styleId="61C9544CC159464D8F98906CD30D5DB8">
    <w:name w:val="61C9544CC159464D8F98906CD30D5DB8"/>
    <w:rsid w:val="002D7BC5"/>
  </w:style>
  <w:style w:type="paragraph" w:customStyle="1" w:styleId="9D887BA225524025B8A2F99BE7F10AEB">
    <w:name w:val="9D887BA225524025B8A2F99BE7F10AEB"/>
    <w:rsid w:val="002D7BC5"/>
  </w:style>
  <w:style w:type="paragraph" w:customStyle="1" w:styleId="D69C995DAD574CFA93705F26B2C7349D">
    <w:name w:val="D69C995DAD574CFA93705F26B2C7349D"/>
    <w:rsid w:val="002D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Villa Confraternidad Zn.A H1 Lt. 20 – Alto Selva Alegre</CompanyAddress>
  <CompanyPhone>Cel. 936770522</CompanyPhone>
  <CompanyFax/>
  <CompanyEmail>gabtim.leon@tecsup.edu.pe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42C5397-AED6-4E80-9592-831B5F99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396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Gabtim David León Bedoya</dc:creator>
  <cp:lastModifiedBy>gabtim leon</cp:lastModifiedBy>
  <cp:revision>1</cp:revision>
  <cp:lastPrinted>2018-06-14T13:44:00Z</cp:lastPrinted>
  <dcterms:created xsi:type="dcterms:W3CDTF">2018-06-14T12:29:00Z</dcterms:created>
  <dcterms:modified xsi:type="dcterms:W3CDTF">2018-06-14T19:11:00Z</dcterms:modified>
</cp:coreProperties>
</file>